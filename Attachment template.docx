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C5F87" w14:textId="3332C79A" w:rsidR="00083433" w:rsidRPr="003C038C" w:rsidRDefault="004C1901">
      <w:r w:rsidRPr="00020FFA">
        <w:t xml:space="preserve">Estimado </w:t>
      </w:r>
      <w:r w:rsidR="003C038C" w:rsidRPr="003C038C">
        <w:t>{</w:t>
      </w:r>
      <w:r w:rsidR="003C038C">
        <w:t>{</w:t>
      </w:r>
      <w:r w:rsidR="003C038C" w:rsidRPr="003C038C">
        <w:t>NOMBRE_COMPLETO</w:t>
      </w:r>
      <w:r w:rsidR="003C038C">
        <w:t>}}</w:t>
      </w:r>
    </w:p>
    <w:p w14:paraId="5A2CA304" w14:textId="658C3597" w:rsidR="004C1901" w:rsidRDefault="004C1901">
      <w:r w:rsidRPr="004C1901">
        <w:t>Le mandam</w:t>
      </w:r>
      <w:r w:rsidR="00020FFA">
        <w:t>o</w:t>
      </w:r>
      <w:r w:rsidRPr="004C1901">
        <w:t>s este correo al c</w:t>
      </w:r>
      <w:r>
        <w:t xml:space="preserve">liente </w:t>
      </w:r>
      <w:r w:rsidR="00231BF9">
        <w:t>{{</w:t>
      </w:r>
      <w:r w:rsidR="00231BF9" w:rsidRPr="00231BF9">
        <w:t>NOMBRE_COMPLETO</w:t>
      </w:r>
      <w:r w:rsidR="00231BF9">
        <w:t xml:space="preserve">}} </w:t>
      </w:r>
      <w:r>
        <w:t xml:space="preserve">con tipo documento </w:t>
      </w:r>
      <w:r w:rsidR="00AF119B">
        <w:t>{{</w:t>
      </w:r>
      <w:r w:rsidR="00AF119B" w:rsidRPr="00AF119B">
        <w:t>TIPO_DOC</w:t>
      </w:r>
      <w:r w:rsidR="00AF119B">
        <w:t xml:space="preserve">}} </w:t>
      </w:r>
      <w:r>
        <w:t xml:space="preserve">y numero de documento </w:t>
      </w:r>
      <w:r w:rsidR="00231BF9">
        <w:t>{{</w:t>
      </w:r>
      <w:r w:rsidR="00AF119B" w:rsidRPr="00AF119B">
        <w:t>NUM_DOC</w:t>
      </w:r>
      <w:r w:rsidR="00114F4A">
        <w:t xml:space="preserve">}} </w:t>
      </w:r>
      <w:r>
        <w:t xml:space="preserve"> y que reside en</w:t>
      </w:r>
      <w:r w:rsidR="00231BF9">
        <w:t xml:space="preserve"> {{</w:t>
      </w:r>
      <w:r w:rsidR="00231BF9" w:rsidRPr="00231BF9">
        <w:t>DOMICILIO</w:t>
      </w:r>
      <w:r w:rsidR="00231BF9">
        <w:t>}}</w:t>
      </w:r>
      <w:r>
        <w:t>.</w:t>
      </w:r>
    </w:p>
    <w:p w14:paraId="192D7EBF" w14:textId="77777777" w:rsidR="004C1901" w:rsidRDefault="004C1901"/>
    <w:p w14:paraId="77FB0960" w14:textId="6ABEC277" w:rsidR="004C1901" w:rsidRDefault="004C1901">
      <w:r>
        <w:t>Que su Recibo fue generado.</w:t>
      </w:r>
    </w:p>
    <w:p w14:paraId="673D9D0D" w14:textId="77777777" w:rsidR="004C1901" w:rsidRDefault="004C1901"/>
    <w:p w14:paraId="56328C03" w14:textId="2D21731D" w:rsidR="004C1901" w:rsidRDefault="004C1901">
      <w:r>
        <w:t>Atentamente,</w:t>
      </w:r>
    </w:p>
    <w:p w14:paraId="69448853" w14:textId="77777777" w:rsidR="004C1901" w:rsidRDefault="004C1901"/>
    <w:p w14:paraId="6E9F8A37" w14:textId="30281F39" w:rsidR="004C1901" w:rsidRPr="004C1901" w:rsidRDefault="004C1901">
      <w:r>
        <w:t>CC</w:t>
      </w:r>
    </w:p>
    <w:sectPr w:rsidR="004C1901" w:rsidRPr="004C1901" w:rsidSect="00BE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Owner\Documents\personal\professional\JOBS\CREDICORP\CONTRATOS XLSX TO PDF\bulk emails\Bulk Emai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ddressFieldName w:val="email"/>
    <w:mailSubject w:val="attachment trial"/>
    <w:mailAsAttachment/>
    <w:activeRecord w:val="0"/>
    <w:odso>
      <w:udl w:val="Provider=Microsoft.ACE.OLEDB.12.0;User ID=Admin;Data Source=C:\Users\Owner\Documents\personal\professional\JOBS\CREDICORP\CONTRATOS XLSX TO PDF\bulk emails\Bulk Emai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33"/>
    <w:rsid w:val="000061A4"/>
    <w:rsid w:val="00020FFA"/>
    <w:rsid w:val="00022F44"/>
    <w:rsid w:val="00034076"/>
    <w:rsid w:val="00047007"/>
    <w:rsid w:val="00083433"/>
    <w:rsid w:val="000903E6"/>
    <w:rsid w:val="000953E8"/>
    <w:rsid w:val="00114F4A"/>
    <w:rsid w:val="001274FF"/>
    <w:rsid w:val="0016345A"/>
    <w:rsid w:val="001939C5"/>
    <w:rsid w:val="001B1460"/>
    <w:rsid w:val="001C78D6"/>
    <w:rsid w:val="001F2FD3"/>
    <w:rsid w:val="00231BF9"/>
    <w:rsid w:val="00236994"/>
    <w:rsid w:val="00281A84"/>
    <w:rsid w:val="002B777C"/>
    <w:rsid w:val="002D3267"/>
    <w:rsid w:val="003700D6"/>
    <w:rsid w:val="003C038C"/>
    <w:rsid w:val="004221A7"/>
    <w:rsid w:val="00486BBA"/>
    <w:rsid w:val="004B0255"/>
    <w:rsid w:val="004C1901"/>
    <w:rsid w:val="004D3F19"/>
    <w:rsid w:val="00510266"/>
    <w:rsid w:val="006552C1"/>
    <w:rsid w:val="00860A99"/>
    <w:rsid w:val="008A19EC"/>
    <w:rsid w:val="008D195F"/>
    <w:rsid w:val="00980A35"/>
    <w:rsid w:val="00A26E5E"/>
    <w:rsid w:val="00AF119B"/>
    <w:rsid w:val="00BE1400"/>
    <w:rsid w:val="00C05D6E"/>
    <w:rsid w:val="00C9437F"/>
    <w:rsid w:val="00CD1A11"/>
    <w:rsid w:val="00CF3A95"/>
    <w:rsid w:val="00D2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E566"/>
  <w15:chartTrackingRefBased/>
  <w15:docId w15:val="{824FE5E0-BFA7-4D70-828F-50C2F6E6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Owner\Documents\personal\professional\JOBS\CREDICORP\CONTRATOS%20XLSX%20TO%20PDF\bulk%20emails\Bulk%20Emails.xlsx" TargetMode="External"/><Relationship Id="rId1" Type="http://schemas.openxmlformats.org/officeDocument/2006/relationships/attachedTemplate" Target="file:///C:\Users\Owner\AppData\Roaming\Microsoft\Templates\NormalEmai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NormalEmail.dotm</Template>
  <TotalTime>1751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Solari</dc:creator>
  <cp:keywords/>
  <dc:description/>
  <cp:lastModifiedBy>Andrea Solari</cp:lastModifiedBy>
  <cp:revision>7</cp:revision>
  <cp:lastPrinted>2025-01-11T22:32:00Z</cp:lastPrinted>
  <dcterms:created xsi:type="dcterms:W3CDTF">2025-01-11T20:52:00Z</dcterms:created>
  <dcterms:modified xsi:type="dcterms:W3CDTF">2025-01-13T02:05:00Z</dcterms:modified>
</cp:coreProperties>
</file>